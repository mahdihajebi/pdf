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BF1D" w14:textId="53270D4E" w:rsidR="003E3359" w:rsidRDefault="000D7FBE">
      <w:pPr>
        <w:pStyle w:val="Title"/>
      </w:pPr>
      <w:proofErr w:type="spellStart"/>
      <w:r>
        <w:t>تمرین</w:t>
      </w:r>
      <w:proofErr w:type="spellEnd"/>
      <w:r>
        <w:t xml:space="preserve"> </w:t>
      </w:r>
      <w:proofErr w:type="spellStart"/>
      <w:r>
        <w:t>هوش</w:t>
      </w:r>
      <w:proofErr w:type="spellEnd"/>
      <w:r>
        <w:t xml:space="preserve"> </w:t>
      </w:r>
      <w:proofErr w:type="spellStart"/>
      <w:r>
        <w:t>مصنوعی</w:t>
      </w:r>
      <w:proofErr w:type="spellEnd"/>
      <w:r>
        <w:t xml:space="preserve"> </w:t>
      </w:r>
    </w:p>
    <w:p w14:paraId="48E4930D" w14:textId="36A940AE" w:rsidR="003E3359" w:rsidRDefault="003E3359">
      <w:pPr>
        <w:pStyle w:val="Heading1"/>
      </w:pPr>
    </w:p>
    <w:p w14:paraId="4BAEE2A3" w14:textId="133C4E62" w:rsidR="003E3359" w:rsidRDefault="003E3359"/>
    <w:p w14:paraId="0F397031" w14:textId="77777777" w:rsidR="003E3359" w:rsidRDefault="00414DAC">
      <w:pPr>
        <w:jc w:val="center"/>
      </w:pPr>
      <w:r>
        <w:rPr>
          <w:noProof/>
          <w:lang w:eastAsia="en-US"/>
        </w:rPr>
        <w:drawing>
          <wp:inline distT="0" distB="0" distL="0" distR="0" wp14:anchorId="598AA4C7" wp14:editId="476ADADB">
            <wp:extent cx="2746226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22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CDA3" w14:textId="46057304" w:rsidR="003E3359" w:rsidRDefault="003E3359"/>
    <w:sectPr w:rsidR="003E3359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F165" w14:textId="77777777" w:rsidR="000D7FBE" w:rsidRDefault="000D7FBE">
      <w:pPr>
        <w:spacing w:after="0" w:line="240" w:lineRule="auto"/>
      </w:pPr>
      <w:r>
        <w:separator/>
      </w:r>
    </w:p>
  </w:endnote>
  <w:endnote w:type="continuationSeparator" w:id="0">
    <w:p w14:paraId="23209ED2" w14:textId="77777777" w:rsidR="000D7FBE" w:rsidRDefault="000D7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6CC59" w14:textId="77777777" w:rsidR="003E3359" w:rsidRDefault="00414DAC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31DAA" w14:textId="77777777" w:rsidR="000D7FBE" w:rsidRDefault="000D7FBE">
      <w:pPr>
        <w:spacing w:after="0" w:line="240" w:lineRule="auto"/>
      </w:pPr>
      <w:r>
        <w:separator/>
      </w:r>
    </w:p>
  </w:footnote>
  <w:footnote w:type="continuationSeparator" w:id="0">
    <w:p w14:paraId="79EE81CF" w14:textId="77777777" w:rsidR="000D7FBE" w:rsidRDefault="000D7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023104">
    <w:abstractNumId w:val="8"/>
  </w:num>
  <w:num w:numId="2" w16cid:durableId="2035618065">
    <w:abstractNumId w:val="8"/>
  </w:num>
  <w:num w:numId="3" w16cid:durableId="830483371">
    <w:abstractNumId w:val="9"/>
  </w:num>
  <w:num w:numId="4" w16cid:durableId="183614776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118380643">
    <w:abstractNumId w:val="10"/>
  </w:num>
  <w:num w:numId="6" w16cid:durableId="1418556736">
    <w:abstractNumId w:val="7"/>
  </w:num>
  <w:num w:numId="7" w16cid:durableId="1677422775">
    <w:abstractNumId w:val="6"/>
  </w:num>
  <w:num w:numId="8" w16cid:durableId="1986272213">
    <w:abstractNumId w:val="5"/>
  </w:num>
  <w:num w:numId="9" w16cid:durableId="672295304">
    <w:abstractNumId w:val="4"/>
  </w:num>
  <w:num w:numId="10" w16cid:durableId="939025716">
    <w:abstractNumId w:val="3"/>
  </w:num>
  <w:num w:numId="11" w16cid:durableId="98643200">
    <w:abstractNumId w:val="2"/>
  </w:num>
  <w:num w:numId="12" w16cid:durableId="2047677990">
    <w:abstractNumId w:val="1"/>
  </w:num>
  <w:num w:numId="13" w16cid:durableId="1281885187">
    <w:abstractNumId w:val="0"/>
  </w:num>
  <w:num w:numId="14" w16cid:durableId="1922791409">
    <w:abstractNumId w:val="8"/>
    <w:lvlOverride w:ilvl="0">
      <w:startOverride w:val="1"/>
    </w:lvlOverride>
  </w:num>
  <w:num w:numId="15" w16cid:durableId="957224867">
    <w:abstractNumId w:val="8"/>
  </w:num>
  <w:num w:numId="16" w16cid:durableId="1022438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BE"/>
    <w:rsid w:val="000D7FBE"/>
    <w:rsid w:val="003E3359"/>
    <w:rsid w:val="005A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9F0A0"/>
  <w15:chartTrackingRefBased/>
  <w15:docId w15:val="{7C2A7DD0-0BF4-B744-8ADA-DD7DB4C2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E08A12E-E8A0-F640-A7F0-7BB21E63268A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{BE08A12E-E8A0-F640-A7F0-7BB21E63268A}tf50002001.dotx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hajebimahdi196@gmail.com</dc:creator>
  <cp:keywords/>
  <dc:description/>
  <cp:lastModifiedBy>hajebimahdi196@gmail.com</cp:lastModifiedBy>
  <cp:revision>2</cp:revision>
  <dcterms:created xsi:type="dcterms:W3CDTF">2023-11-05T12:25:00Z</dcterms:created>
  <dcterms:modified xsi:type="dcterms:W3CDTF">2023-11-05T12:25:00Z</dcterms:modified>
</cp:coreProperties>
</file>